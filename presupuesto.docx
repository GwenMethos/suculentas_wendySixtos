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A0F3" w14:textId="2BBF1B87" w:rsidR="000F500B" w:rsidRDefault="00A12349">
      <w:pPr>
        <w:pStyle w:val="Fecha"/>
      </w:pPr>
      <w:r>
        <w:t>16 abril 2022</w:t>
      </w:r>
    </w:p>
    <w:p w14:paraId="0D046997" w14:textId="6B3F66EA" w:rsidR="000F500B" w:rsidRDefault="00A12349">
      <w:pPr>
        <w:pStyle w:val="Ttulo"/>
      </w:pPr>
      <w:r>
        <w:t>Presupuesto web</w:t>
      </w:r>
    </w:p>
    <w:p w14:paraId="1E9A59F3" w14:textId="39640656" w:rsidR="00A12349" w:rsidRDefault="00A12349" w:rsidP="00A12349">
      <w:pPr>
        <w:pStyle w:val="Ttul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valido hasta </w:t>
      </w:r>
    </w:p>
    <w:p w14:paraId="4D53F246" w14:textId="2E996476" w:rsidR="00A12349" w:rsidRPr="00A12349" w:rsidRDefault="00A12349" w:rsidP="00A12349">
      <w:pPr>
        <w:pStyle w:val="Ttulo"/>
        <w:jc w:val="right"/>
        <w:rPr>
          <w:sz w:val="24"/>
          <w:szCs w:val="24"/>
        </w:rPr>
      </w:pPr>
      <w:r>
        <w:rPr>
          <w:sz w:val="24"/>
          <w:szCs w:val="24"/>
        </w:rPr>
        <w:t>30 abril 2022</w:t>
      </w:r>
    </w:p>
    <w:p w14:paraId="177CF2DA" w14:textId="435278A3" w:rsidR="002D385A" w:rsidRDefault="002735CC" w:rsidP="002D385A">
      <w:pPr>
        <w:pStyle w:val="Ttulo1"/>
        <w:numPr>
          <w:ilvl w:val="0"/>
          <w:numId w:val="0"/>
        </w:numPr>
        <w:ind w:left="360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20068" wp14:editId="43B5EDB4">
                <wp:simplePos x="0" y="0"/>
                <wp:positionH relativeFrom="column">
                  <wp:posOffset>-1054100</wp:posOffset>
                </wp:positionH>
                <wp:positionV relativeFrom="paragraph">
                  <wp:posOffset>1289685</wp:posOffset>
                </wp:positionV>
                <wp:extent cx="952500" cy="2844800"/>
                <wp:effectExtent l="0" t="0" r="12700" b="127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44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FBFF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FBFF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FBFFB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AC45" w14:textId="25513BBD" w:rsidR="00876127" w:rsidRDefault="00876127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76127">
                              <w:rPr>
                                <w:sz w:val="20"/>
                                <w:szCs w:val="20"/>
                              </w:rPr>
                              <w:t>GwenDesigne</w:t>
                            </w:r>
                            <w:proofErr w:type="spellEnd"/>
                          </w:p>
                          <w:p w14:paraId="386D8BD7" w14:textId="42E9A58A" w:rsidR="00876127" w:rsidRDefault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Nombre: </w:t>
                            </w:r>
                          </w:p>
                          <w:p w14:paraId="18807202" w14:textId="4E485BEE" w:rsidR="002735CC" w:rsidRDefault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Wendy Sixtos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Zolozabal</w:t>
                            </w:r>
                            <w:proofErr w:type="spellEnd"/>
                          </w:p>
                          <w:p w14:paraId="48FB85F6" w14:textId="744F19A9" w:rsidR="002735CC" w:rsidRDefault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86CCC" w14:textId="364FA08A" w:rsidR="002735CC" w:rsidRPr="00876127" w:rsidRDefault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México, CDMX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52006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83pt;margin-top:101.55pt;width:75pt;height:2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" fillcolor="#95d9ff" strokecolor="#2e2e2e [3205]" strokeweight="1pt">
                <v:fill color2="#dff2ff" rotate="t" angle="270" colors="0 #95d9ff;.5 #bee6ff;1 #dff2ff" focus="100%" type="gradient"/>
                <v:textbox>
                  <w:txbxContent>
                    <w:p w14:paraId="34FBAC45" w14:textId="25513BBD" w:rsidR="00876127" w:rsidRDefault="00876127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76127">
                        <w:rPr>
                          <w:sz w:val="20"/>
                          <w:szCs w:val="20"/>
                        </w:rPr>
                        <w:t>GwenDesigne</w:t>
                      </w:r>
                      <w:proofErr w:type="spellEnd"/>
                    </w:p>
                    <w:p w14:paraId="386D8BD7" w14:textId="42E9A58A" w:rsidR="00876127" w:rsidRDefault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Nombre: </w:t>
                      </w:r>
                    </w:p>
                    <w:p w14:paraId="18807202" w14:textId="4E485BEE" w:rsidR="002735CC" w:rsidRDefault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Wendy Sixtos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Zolozabal</w:t>
                      </w:r>
                      <w:proofErr w:type="spellEnd"/>
                    </w:p>
                    <w:p w14:paraId="48FB85F6" w14:textId="744F19A9" w:rsidR="002735CC" w:rsidRDefault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19986CCC" w14:textId="364FA08A" w:rsidR="002735CC" w:rsidRPr="00876127" w:rsidRDefault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México, CDMX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lista6concolores-nfasis4"/>
        <w:tblW w:w="8396" w:type="dxa"/>
        <w:tblLook w:val="04A0" w:firstRow="1" w:lastRow="0" w:firstColumn="1" w:lastColumn="0" w:noHBand="0" w:noVBand="1"/>
      </w:tblPr>
      <w:tblGrid>
        <w:gridCol w:w="2798"/>
        <w:gridCol w:w="2799"/>
        <w:gridCol w:w="2799"/>
      </w:tblGrid>
      <w:tr w:rsidR="002D385A" w:rsidRPr="002D385A" w14:paraId="6732A6DF" w14:textId="77777777" w:rsidTr="002D3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2CDA53D9" w14:textId="083FA091" w:rsidR="002D385A" w:rsidRPr="002D385A" w:rsidRDefault="002D385A" w:rsidP="002D385A">
            <w:pPr>
              <w:pStyle w:val="Ttulo1"/>
              <w:numPr>
                <w:ilvl w:val="0"/>
                <w:numId w:val="0"/>
              </w:numPr>
              <w:jc w:val="center"/>
              <w:outlineLvl w:val="0"/>
              <w:rPr>
                <w:sz w:val="20"/>
                <w:szCs w:val="20"/>
              </w:rPr>
            </w:pPr>
            <w:r w:rsidRPr="002D385A">
              <w:rPr>
                <w:sz w:val="20"/>
                <w:szCs w:val="20"/>
              </w:rPr>
              <w:t>Nombre</w:t>
            </w:r>
          </w:p>
          <w:p w14:paraId="14D1D673" w14:textId="69EFBAB3" w:rsidR="002D385A" w:rsidRPr="002D385A" w:rsidRDefault="002D385A" w:rsidP="002D385A">
            <w:pPr>
              <w:pStyle w:val="Ttulo1"/>
              <w:numPr>
                <w:ilvl w:val="0"/>
                <w:numId w:val="0"/>
              </w:numPr>
              <w:jc w:val="center"/>
              <w:outlineLvl w:val="0"/>
              <w:rPr>
                <w:sz w:val="20"/>
                <w:szCs w:val="20"/>
              </w:rPr>
            </w:pPr>
            <w:r w:rsidRPr="002D385A">
              <w:rPr>
                <w:sz w:val="20"/>
                <w:szCs w:val="20"/>
              </w:rPr>
              <w:t>SUPER SUCULENTA</w:t>
            </w:r>
          </w:p>
        </w:tc>
        <w:tc>
          <w:tcPr>
            <w:tcW w:w="2799" w:type="dxa"/>
          </w:tcPr>
          <w:p w14:paraId="3F5639AF" w14:textId="77777777" w:rsidR="002D385A" w:rsidRPr="002D385A" w:rsidRDefault="002D385A" w:rsidP="002D385A">
            <w:pPr>
              <w:pStyle w:val="Ttulo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385A">
              <w:rPr>
                <w:sz w:val="20"/>
                <w:szCs w:val="20"/>
              </w:rPr>
              <w:t>FECHA</w:t>
            </w:r>
          </w:p>
          <w:p w14:paraId="511CA71C" w14:textId="2CAE8CA4" w:rsidR="002D385A" w:rsidRPr="002D385A" w:rsidRDefault="002D385A" w:rsidP="002D385A">
            <w:pPr>
              <w:pStyle w:val="Ttulo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385A">
              <w:rPr>
                <w:sz w:val="20"/>
                <w:szCs w:val="20"/>
              </w:rPr>
              <w:br/>
              <w:t>16 ABRIL 2022</w:t>
            </w:r>
          </w:p>
        </w:tc>
        <w:tc>
          <w:tcPr>
            <w:tcW w:w="2799" w:type="dxa"/>
          </w:tcPr>
          <w:p w14:paraId="1D572F3D" w14:textId="77777777" w:rsidR="002D385A" w:rsidRPr="002D385A" w:rsidRDefault="002D385A" w:rsidP="002D385A">
            <w:pPr>
              <w:pStyle w:val="Ttulo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385A">
              <w:rPr>
                <w:sz w:val="20"/>
                <w:szCs w:val="20"/>
              </w:rPr>
              <w:t>NO. PROYECTO</w:t>
            </w:r>
          </w:p>
          <w:p w14:paraId="5343B2E4" w14:textId="34BC08E8" w:rsidR="002D385A" w:rsidRPr="002D385A" w:rsidRDefault="002D385A" w:rsidP="002D385A">
            <w:pPr>
              <w:pStyle w:val="Ttulo1"/>
              <w:numPr>
                <w:ilvl w:val="0"/>
                <w:numId w:val="0"/>
              </w:num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385A">
              <w:rPr>
                <w:sz w:val="20"/>
                <w:szCs w:val="20"/>
              </w:rPr>
              <w:t>1</w:t>
            </w:r>
          </w:p>
        </w:tc>
      </w:tr>
    </w:tbl>
    <w:p w14:paraId="7D537B20" w14:textId="471E8457" w:rsidR="000F500B" w:rsidRDefault="000F500B" w:rsidP="002D385A">
      <w:pPr>
        <w:pStyle w:val="Ttulo1"/>
        <w:numPr>
          <w:ilvl w:val="0"/>
          <w:numId w:val="0"/>
        </w:numPr>
        <w:ind w:left="360"/>
      </w:pPr>
    </w:p>
    <w:tbl>
      <w:tblPr>
        <w:tblStyle w:val="Tablaconcuadrcula2-nfasis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685"/>
        <w:gridCol w:w="1119"/>
        <w:gridCol w:w="2075"/>
      </w:tblGrid>
      <w:tr w:rsidR="002D385A" w14:paraId="2C0E5FED" w14:textId="77777777" w:rsidTr="0023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10F8BDB" w14:textId="6C4C1D7C" w:rsidR="002D385A" w:rsidRDefault="002D385A" w:rsidP="002348E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3685" w:type="dxa"/>
            <w:vAlign w:val="center"/>
          </w:tcPr>
          <w:p w14:paraId="6C7512DE" w14:textId="6637B563" w:rsidR="002D385A" w:rsidRDefault="002D385A" w:rsidP="002348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1119" w:type="dxa"/>
            <w:vAlign w:val="center"/>
          </w:tcPr>
          <w:p w14:paraId="6261C555" w14:textId="54548CED" w:rsidR="002D385A" w:rsidRDefault="002D385A" w:rsidP="002348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CANT.</w:t>
            </w:r>
          </w:p>
        </w:tc>
        <w:tc>
          <w:tcPr>
            <w:tcW w:w="2075" w:type="dxa"/>
            <w:vAlign w:val="center"/>
          </w:tcPr>
          <w:p w14:paraId="5BDC434A" w14:textId="23BEE41A" w:rsidR="002D385A" w:rsidRDefault="002D385A" w:rsidP="002348EF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PRECIO TOTAL</w:t>
            </w:r>
          </w:p>
        </w:tc>
      </w:tr>
      <w:tr w:rsidR="002D385A" w14:paraId="3504A20E" w14:textId="77777777" w:rsidTr="00FE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E82CC1B" w14:textId="5791B137" w:rsidR="002D385A" w:rsidRDefault="004C5F10" w:rsidP="00FE09B3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01</w:t>
            </w:r>
          </w:p>
        </w:tc>
        <w:tc>
          <w:tcPr>
            <w:tcW w:w="3685" w:type="dxa"/>
            <w:vAlign w:val="center"/>
          </w:tcPr>
          <w:p w14:paraId="3ADD0CD0" w14:textId="001FD201" w:rsidR="002D385A" w:rsidRDefault="004C5F10" w:rsidP="00FE09B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INSTALACION DE HERRAMIENTAS</w:t>
            </w:r>
          </w:p>
        </w:tc>
        <w:tc>
          <w:tcPr>
            <w:tcW w:w="1119" w:type="dxa"/>
            <w:vAlign w:val="center"/>
          </w:tcPr>
          <w:p w14:paraId="4D415BB5" w14:textId="61706CD9" w:rsidR="002D385A" w:rsidRDefault="004C5F10" w:rsidP="00FE09B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075" w:type="dxa"/>
            <w:vAlign w:val="center"/>
          </w:tcPr>
          <w:p w14:paraId="5F6807EB" w14:textId="391A999B" w:rsidR="002D385A" w:rsidRDefault="006F3E6C" w:rsidP="00FE09B3">
            <w:pPr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$1,800.00mx</m:t>
                </m:r>
              </m:oMath>
            </m:oMathPara>
          </w:p>
        </w:tc>
      </w:tr>
      <w:tr w:rsidR="002D385A" w14:paraId="47349DB3" w14:textId="77777777" w:rsidTr="00FE09B3">
        <w:trPr>
          <w:trHeight w:val="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DC9CB34" w14:textId="38A88E40" w:rsidR="002D385A" w:rsidRDefault="004C5F10" w:rsidP="00FE09B3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02</w:t>
            </w:r>
          </w:p>
        </w:tc>
        <w:tc>
          <w:tcPr>
            <w:tcW w:w="3685" w:type="dxa"/>
            <w:vAlign w:val="center"/>
          </w:tcPr>
          <w:p w14:paraId="118554BF" w14:textId="2F846390" w:rsidR="002D385A" w:rsidRDefault="004C5F10" w:rsidP="00FE09B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DISEÑO DE LA ESTRUCTURA WEB</w:t>
            </w:r>
          </w:p>
        </w:tc>
        <w:tc>
          <w:tcPr>
            <w:tcW w:w="1119" w:type="dxa"/>
            <w:vAlign w:val="center"/>
          </w:tcPr>
          <w:p w14:paraId="4310E879" w14:textId="2F4CB6A4" w:rsidR="002D385A" w:rsidRDefault="004C5F10" w:rsidP="00FE09B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075" w:type="dxa"/>
            <w:vAlign w:val="center"/>
          </w:tcPr>
          <w:p w14:paraId="7AB32F90" w14:textId="0D2114B6" w:rsidR="002D385A" w:rsidRDefault="006F3E6C" w:rsidP="00FE09B3">
            <w:pPr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$2,500.00mx</m:t>
                </m:r>
              </m:oMath>
            </m:oMathPara>
          </w:p>
        </w:tc>
      </w:tr>
      <w:tr w:rsidR="002D385A" w14:paraId="4783BD77" w14:textId="77777777" w:rsidTr="00FE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4892B591" w14:textId="227359D6" w:rsidR="002D385A" w:rsidRDefault="004C5F10" w:rsidP="00FE09B3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03</w:t>
            </w:r>
          </w:p>
        </w:tc>
        <w:tc>
          <w:tcPr>
            <w:tcW w:w="3685" w:type="dxa"/>
            <w:vAlign w:val="center"/>
          </w:tcPr>
          <w:p w14:paraId="3F4C57D7" w14:textId="7F42B7E5" w:rsidR="002D385A" w:rsidRDefault="004C5F10" w:rsidP="00FE09B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DESARROLLO DEL SITIO</w:t>
            </w:r>
          </w:p>
        </w:tc>
        <w:tc>
          <w:tcPr>
            <w:tcW w:w="1119" w:type="dxa"/>
            <w:vAlign w:val="center"/>
          </w:tcPr>
          <w:p w14:paraId="6ED2969D" w14:textId="2D077E15" w:rsidR="002D385A" w:rsidRDefault="004C5F10" w:rsidP="00FE09B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075" w:type="dxa"/>
            <w:vAlign w:val="center"/>
          </w:tcPr>
          <w:p w14:paraId="1FE8F821" w14:textId="7426B59E" w:rsidR="002D385A" w:rsidRDefault="006F3E6C" w:rsidP="00FE09B3">
            <w:pPr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$4,000.00mx</m:t>
                </m:r>
              </m:oMath>
            </m:oMathPara>
          </w:p>
        </w:tc>
      </w:tr>
      <w:tr w:rsidR="002D385A" w14:paraId="4F57C02C" w14:textId="77777777" w:rsidTr="00FE09B3">
        <w:trPr>
          <w:trHeight w:val="5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4084FE8" w14:textId="3EFEA3EF" w:rsidR="002D385A" w:rsidRDefault="004C5F10" w:rsidP="00FE09B3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04</w:t>
            </w:r>
          </w:p>
        </w:tc>
        <w:tc>
          <w:tcPr>
            <w:tcW w:w="3685" w:type="dxa"/>
            <w:vAlign w:val="center"/>
          </w:tcPr>
          <w:p w14:paraId="6DEE2A4E" w14:textId="6C7067D8" w:rsidR="002D385A" w:rsidRDefault="004C5F10" w:rsidP="00FE09B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SEO STANDAR</w:t>
            </w:r>
          </w:p>
        </w:tc>
        <w:tc>
          <w:tcPr>
            <w:tcW w:w="1119" w:type="dxa"/>
            <w:vAlign w:val="center"/>
          </w:tcPr>
          <w:p w14:paraId="64D9E6EC" w14:textId="137CB091" w:rsidR="002D385A" w:rsidRDefault="004C5F10" w:rsidP="00FE09B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075" w:type="dxa"/>
            <w:vAlign w:val="center"/>
          </w:tcPr>
          <w:p w14:paraId="167CDDDA" w14:textId="05923328" w:rsidR="002D385A" w:rsidRDefault="006F3E6C" w:rsidP="00FE09B3">
            <w:pPr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>
                <m:r>
                  <w:rPr>
                    <w:rFonts w:ascii="Cambria Math" w:hAnsi="Cambria Math"/>
                    <w:lang w:val="es-MX"/>
                  </w:rPr>
                  <m:t>$1,000.00mx</m:t>
                </m:r>
              </m:oMath>
            </m:oMathPara>
          </w:p>
        </w:tc>
      </w:tr>
    </w:tbl>
    <w:tbl>
      <w:tblPr>
        <w:tblStyle w:val="Tablaconcuadrcula2-nfasis4"/>
        <w:tblpPr w:leftFromText="141" w:rightFromText="141" w:vertAnchor="text" w:horzAnchor="margin" w:tblpXSpec="right" w:tblpY="304"/>
        <w:tblW w:w="0" w:type="auto"/>
        <w:tblLook w:val="04A0" w:firstRow="1" w:lastRow="0" w:firstColumn="1" w:lastColumn="0" w:noHBand="0" w:noVBand="1"/>
      </w:tblPr>
      <w:tblGrid>
        <w:gridCol w:w="2061"/>
        <w:gridCol w:w="2061"/>
      </w:tblGrid>
      <w:tr w:rsidR="007B65BF" w14:paraId="68C237DB" w14:textId="77777777" w:rsidTr="00FA6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EBAF5A0" w14:textId="59B71CAF" w:rsidR="007B65BF" w:rsidRDefault="007B65BF" w:rsidP="007B65B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Subtotal </w:t>
            </w:r>
          </w:p>
        </w:tc>
        <w:tc>
          <w:tcPr>
            <w:tcW w:w="2061" w:type="dxa"/>
          </w:tcPr>
          <w:p w14:paraId="22AD2DC9" w14:textId="674E3DA3" w:rsidR="007B65BF" w:rsidRDefault="007B65BF" w:rsidP="007B65B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$9,300.oo mx</w:t>
            </w:r>
          </w:p>
        </w:tc>
      </w:tr>
      <w:tr w:rsidR="007B65BF" w14:paraId="7288B68C" w14:textId="77777777" w:rsidTr="00FA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2870E49" w14:textId="344C98A1" w:rsidR="007B65BF" w:rsidRDefault="007B65BF" w:rsidP="007B65B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Iva </w:t>
            </w:r>
            <w:r w:rsidR="00D007DB">
              <w:rPr>
                <w:lang w:val="es-MX"/>
              </w:rPr>
              <w:t>(16%)</w:t>
            </w:r>
          </w:p>
        </w:tc>
        <w:tc>
          <w:tcPr>
            <w:tcW w:w="2061" w:type="dxa"/>
          </w:tcPr>
          <w:p w14:paraId="7DE5C377" w14:textId="41EC9A4B" w:rsidR="007B65BF" w:rsidRDefault="007B65BF" w:rsidP="007B65B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$1,488.00 mx</w:t>
            </w:r>
          </w:p>
        </w:tc>
      </w:tr>
      <w:tr w:rsidR="007B65BF" w14:paraId="236A7A16" w14:textId="77777777" w:rsidTr="00FA66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6EB4DDD" w14:textId="26502137" w:rsidR="007B65BF" w:rsidRDefault="007B65BF" w:rsidP="007B65B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Total </w:t>
            </w:r>
          </w:p>
        </w:tc>
        <w:tc>
          <w:tcPr>
            <w:tcW w:w="2061" w:type="dxa"/>
          </w:tcPr>
          <w:p w14:paraId="01CFFEB1" w14:textId="3B0BBAE5" w:rsidR="007B65BF" w:rsidRDefault="007B65BF" w:rsidP="007B65B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$10,788.00 mx</w:t>
            </w:r>
          </w:p>
        </w:tc>
      </w:tr>
    </w:tbl>
    <w:p w14:paraId="45FF1859" w14:textId="1D064B4A" w:rsidR="000F500B" w:rsidRDefault="000F500B">
      <w:pPr>
        <w:rPr>
          <w:lang w:val="es-MX"/>
        </w:rPr>
      </w:pPr>
    </w:p>
    <w:p w14:paraId="3E5FC899" w14:textId="1173751C" w:rsidR="004C5F10" w:rsidRDefault="002735CC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89E24" wp14:editId="27DDA73C">
                <wp:simplePos x="0" y="0"/>
                <wp:positionH relativeFrom="column">
                  <wp:posOffset>977900</wp:posOffset>
                </wp:positionH>
                <wp:positionV relativeFrom="paragraph">
                  <wp:posOffset>1773555</wp:posOffset>
                </wp:positionV>
                <wp:extent cx="4381500" cy="0"/>
                <wp:effectExtent l="0" t="0" r="12700" b="127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065AE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139.65pt" to="422pt,1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" strokecolor="#707070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87648" wp14:editId="5735BEFE">
                <wp:simplePos x="0" y="0"/>
                <wp:positionH relativeFrom="column">
                  <wp:posOffset>-901700</wp:posOffset>
                </wp:positionH>
                <wp:positionV relativeFrom="paragraph">
                  <wp:posOffset>1773555</wp:posOffset>
                </wp:positionV>
                <wp:extent cx="1739900" cy="1485900"/>
                <wp:effectExtent l="0" t="0" r="1270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148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5FBFFB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FBFFB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FBFFB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43D6" w14:textId="77777777" w:rsidR="002735CC" w:rsidRDefault="002735CC" w:rsidP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766247" w14:textId="7C66D665" w:rsidR="002735CC" w:rsidRDefault="002735CC" w:rsidP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Contáctanos:</w:t>
                            </w:r>
                          </w:p>
                          <w:p w14:paraId="314869D3" w14:textId="103BD4E9" w:rsidR="002735CC" w:rsidRDefault="002735CC" w:rsidP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5518-077-529</w:t>
                            </w:r>
                          </w:p>
                          <w:p w14:paraId="626397A1" w14:textId="417333E0" w:rsidR="002735CC" w:rsidRPr="00876127" w:rsidRDefault="002735CC" w:rsidP="002735CC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Wendysixtos.z@gmail.com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7648" id="Cuadro de texto 2" o:spid="_x0000_s1027" type="#_x0000_t202" style="position:absolute;left:0;text-align:left;margin-left:-71pt;margin-top:139.65pt;width:137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" fillcolor="#95d9ff" strokecolor="#2e2e2e [3205]" strokeweight="1pt">
                <v:fill color2="#dff2ff" rotate="t" angle="270" colors="0 #95d9ff;.5 #bee6ff;1 #dff2ff" focus="100%" type="gradient"/>
                <v:textbox>
                  <w:txbxContent>
                    <w:p w14:paraId="604B43D6" w14:textId="77777777" w:rsidR="002735CC" w:rsidRDefault="002735CC" w:rsidP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42766247" w14:textId="7C66D665" w:rsidR="002735CC" w:rsidRDefault="002735CC" w:rsidP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Contáctanos:</w:t>
                      </w:r>
                    </w:p>
                    <w:p w14:paraId="314869D3" w14:textId="103BD4E9" w:rsidR="002735CC" w:rsidRDefault="002735CC" w:rsidP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5518-077-529</w:t>
                      </w:r>
                    </w:p>
                    <w:p w14:paraId="626397A1" w14:textId="417333E0" w:rsidR="002735CC" w:rsidRPr="00876127" w:rsidRDefault="002735CC" w:rsidP="002735CC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Wendysixtos.z@gmail.com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5605E69" w14:textId="2D128E34" w:rsidR="002735CC" w:rsidRPr="002735CC" w:rsidRDefault="002735CC" w:rsidP="002735CC">
      <w:pPr>
        <w:rPr>
          <w:lang w:val="es-MX"/>
        </w:rPr>
      </w:pPr>
    </w:p>
    <w:p w14:paraId="3BE6333D" w14:textId="0948768B" w:rsidR="002735CC" w:rsidRPr="002735CC" w:rsidRDefault="002735CC" w:rsidP="002735CC">
      <w:pPr>
        <w:rPr>
          <w:lang w:val="es-MX"/>
        </w:rPr>
      </w:pPr>
    </w:p>
    <w:p w14:paraId="3BF85BA2" w14:textId="41E024FA" w:rsidR="002735CC" w:rsidRDefault="002735CC" w:rsidP="002735CC">
      <w:pPr>
        <w:rPr>
          <w:lang w:val="es-MX"/>
        </w:rPr>
      </w:pPr>
    </w:p>
    <w:p w14:paraId="4EF75D77" w14:textId="2EB3AB04" w:rsidR="002735CC" w:rsidRDefault="002735CC" w:rsidP="002735CC">
      <w:pPr>
        <w:tabs>
          <w:tab w:val="left" w:pos="3020"/>
        </w:tabs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32770" wp14:editId="44556C97">
                <wp:simplePos x="0" y="0"/>
                <wp:positionH relativeFrom="column">
                  <wp:posOffset>977900</wp:posOffset>
                </wp:positionH>
                <wp:positionV relativeFrom="paragraph">
                  <wp:posOffset>863600</wp:posOffset>
                </wp:positionV>
                <wp:extent cx="4381500" cy="0"/>
                <wp:effectExtent l="0" t="0" r="12700" b="127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15656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68pt" to="422pt,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" strokecolor="#707070 [3204]" strokeweight=".5pt">
                <v:stroke joinstyle="miter"/>
              </v:line>
            </w:pict>
          </mc:Fallback>
        </mc:AlternateContent>
      </w:r>
      <w:r>
        <w:rPr>
          <w:lang w:val="es-MX"/>
        </w:rPr>
        <w:tab/>
      </w:r>
    </w:p>
    <w:p w14:paraId="3DB48DCC" w14:textId="6EECE2E5" w:rsidR="00EE49D7" w:rsidRPr="00EE49D7" w:rsidRDefault="00EE49D7" w:rsidP="00EE49D7">
      <w:pPr>
        <w:rPr>
          <w:lang w:val="es-MX"/>
        </w:rPr>
      </w:pPr>
    </w:p>
    <w:p w14:paraId="10C970CB" w14:textId="1AF8CA21" w:rsidR="00EE49D7" w:rsidRPr="00EE49D7" w:rsidRDefault="00EE49D7" w:rsidP="00EE49D7">
      <w:pPr>
        <w:rPr>
          <w:lang w:val="es-MX"/>
        </w:rPr>
      </w:pPr>
    </w:p>
    <w:p w14:paraId="556F182C" w14:textId="0C9D09FA" w:rsidR="00EE49D7" w:rsidRPr="00EE49D7" w:rsidRDefault="00EE49D7" w:rsidP="00EE49D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BC12B" wp14:editId="2F6A471A">
                <wp:simplePos x="0" y="0"/>
                <wp:positionH relativeFrom="column">
                  <wp:posOffset>1155700</wp:posOffset>
                </wp:positionH>
                <wp:positionV relativeFrom="paragraph">
                  <wp:posOffset>105410</wp:posOffset>
                </wp:positionV>
                <wp:extent cx="4000500" cy="9652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22046" w14:textId="77777777" w:rsidR="00EE49D7" w:rsidRPr="00EE49D7" w:rsidRDefault="00EE49D7" w:rsidP="00EE49D7">
                            <w:pPr>
                              <w:tabs>
                                <w:tab w:val="left" w:pos="2560"/>
                              </w:tabs>
                              <w:rPr>
                                <w:sz w:val="15"/>
                                <w:szCs w:val="15"/>
                                <w:lang w:val="es-MX"/>
                              </w:rPr>
                            </w:pPr>
                            <w:r w:rsidRPr="00EE49D7">
                              <w:rPr>
                                <w:sz w:val="15"/>
                                <w:szCs w:val="15"/>
                                <w:lang w:val="es-MX"/>
                              </w:rPr>
                              <w:t>Terminos y condiciones.</w:t>
                            </w:r>
                          </w:p>
                          <w:p w14:paraId="20A493BD" w14:textId="00C93631" w:rsidR="00EE49D7" w:rsidRPr="00EE49D7" w:rsidRDefault="00EE49D7" w:rsidP="00EE49D7">
                            <w:pPr>
                              <w:ind w:left="0"/>
                              <w:rPr>
                                <w:sz w:val="15"/>
                                <w:szCs w:val="15"/>
                                <w:lang w:val="es-MX"/>
                              </w:rPr>
                            </w:pPr>
                            <w:r w:rsidRPr="00EE49D7">
                              <w:rPr>
                                <w:sz w:val="15"/>
                                <w:szCs w:val="15"/>
                                <w:lang w:val="es-MX"/>
                              </w:rPr>
                              <w:tab/>
                              <w:t>1.- Una vez aprobado el proyecto se redactara un breve</w:t>
                            </w:r>
                            <w:r w:rsidRPr="00EE49D7">
                              <w:rPr>
                                <w:sz w:val="15"/>
                                <w:szCs w:val="15"/>
                                <w:lang w:val="es-MX"/>
                              </w:rPr>
                              <w:t xml:space="preserve"> contrato que sera firmado por el cliente y el proveedor de servicios.</w:t>
                            </w:r>
                          </w:p>
                          <w:p w14:paraId="42309AF7" w14:textId="32CDAC07" w:rsidR="00EE49D7" w:rsidRPr="00EE49D7" w:rsidRDefault="00EE49D7" w:rsidP="00EE49D7">
                            <w:pPr>
                              <w:ind w:left="0"/>
                              <w:rPr>
                                <w:sz w:val="15"/>
                                <w:szCs w:val="15"/>
                              </w:rPr>
                            </w:pPr>
                            <w:r w:rsidRPr="00EE49D7">
                              <w:rPr>
                                <w:sz w:val="15"/>
                                <w:szCs w:val="15"/>
                              </w:rPr>
                              <w:t>2.- Se dará un anticipo al iniciar el proyecto del 50% y al terminar se liquidará el 50% restante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C12B" id="Cuadro de texto 6" o:spid="_x0000_s1028" type="#_x0000_t202" style="position:absolute;left:0;text-align:left;margin-left:91pt;margin-top:8.3pt;width:315pt;height:7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" filled="f" stroked="f" strokeweight=".5pt">
                <v:textbox>
                  <w:txbxContent>
                    <w:p w14:paraId="16522046" w14:textId="77777777" w:rsidR="00EE49D7" w:rsidRPr="00EE49D7" w:rsidRDefault="00EE49D7" w:rsidP="00EE49D7">
                      <w:pPr>
                        <w:tabs>
                          <w:tab w:val="left" w:pos="2560"/>
                        </w:tabs>
                        <w:rPr>
                          <w:sz w:val="15"/>
                          <w:szCs w:val="15"/>
                          <w:lang w:val="es-MX"/>
                        </w:rPr>
                      </w:pPr>
                      <w:r w:rsidRPr="00EE49D7">
                        <w:rPr>
                          <w:sz w:val="15"/>
                          <w:szCs w:val="15"/>
                          <w:lang w:val="es-MX"/>
                        </w:rPr>
                        <w:t>Terminos y condiciones.</w:t>
                      </w:r>
                    </w:p>
                    <w:p w14:paraId="20A493BD" w14:textId="00C93631" w:rsidR="00EE49D7" w:rsidRPr="00EE49D7" w:rsidRDefault="00EE49D7" w:rsidP="00EE49D7">
                      <w:pPr>
                        <w:ind w:left="0"/>
                        <w:rPr>
                          <w:sz w:val="15"/>
                          <w:szCs w:val="15"/>
                          <w:lang w:val="es-MX"/>
                        </w:rPr>
                      </w:pPr>
                      <w:r w:rsidRPr="00EE49D7">
                        <w:rPr>
                          <w:sz w:val="15"/>
                          <w:szCs w:val="15"/>
                          <w:lang w:val="es-MX"/>
                        </w:rPr>
                        <w:tab/>
                        <w:t>1.- Una vez aprobado el proyecto se redactara un breve</w:t>
                      </w:r>
                      <w:r w:rsidRPr="00EE49D7">
                        <w:rPr>
                          <w:sz w:val="15"/>
                          <w:szCs w:val="15"/>
                          <w:lang w:val="es-MX"/>
                        </w:rPr>
                        <w:t xml:space="preserve"> contrato que sera firmado por el cliente y el proveedor de servicios.</w:t>
                      </w:r>
                    </w:p>
                    <w:p w14:paraId="42309AF7" w14:textId="32CDAC07" w:rsidR="00EE49D7" w:rsidRPr="00EE49D7" w:rsidRDefault="00EE49D7" w:rsidP="00EE49D7">
                      <w:pPr>
                        <w:ind w:left="0"/>
                        <w:rPr>
                          <w:sz w:val="15"/>
                          <w:szCs w:val="15"/>
                        </w:rPr>
                      </w:pPr>
                      <w:r w:rsidRPr="00EE49D7">
                        <w:rPr>
                          <w:sz w:val="15"/>
                          <w:szCs w:val="15"/>
                        </w:rPr>
                        <w:t>2.- Se dará un anticipo al iniciar el proyecto del 50% y al terminar se liquidará el 50% restante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6A381ED" w14:textId="5618B322" w:rsidR="00EE49D7" w:rsidRDefault="00EE49D7" w:rsidP="00EE49D7">
      <w:pPr>
        <w:tabs>
          <w:tab w:val="left" w:pos="2560"/>
        </w:tabs>
        <w:rPr>
          <w:lang w:val="es-MX"/>
        </w:rPr>
      </w:pPr>
      <w:r>
        <w:rPr>
          <w:lang w:val="es-MX"/>
        </w:rPr>
        <w:tab/>
      </w:r>
    </w:p>
    <w:p w14:paraId="26A71BCB" w14:textId="016674CF" w:rsidR="00EE49D7" w:rsidRDefault="00EE49D7" w:rsidP="00EE49D7">
      <w:pPr>
        <w:tabs>
          <w:tab w:val="left" w:pos="2560"/>
        </w:tabs>
        <w:rPr>
          <w:lang w:val="es-MX"/>
        </w:rPr>
      </w:pPr>
      <w:r>
        <w:rPr>
          <w:lang w:val="es-MX"/>
        </w:rPr>
        <w:t>contrat</w:t>
      </w:r>
    </w:p>
    <w:p w14:paraId="7CB27A38" w14:textId="1B366A08" w:rsidR="00EE49D7" w:rsidRDefault="00EE49D7" w:rsidP="00EE49D7">
      <w:pPr>
        <w:tabs>
          <w:tab w:val="left" w:pos="2560"/>
        </w:tabs>
        <w:ind w:left="0"/>
        <w:rPr>
          <w:lang w:val="es-MX"/>
        </w:rPr>
      </w:pPr>
    </w:p>
    <w:p w14:paraId="2BC058DA" w14:textId="76B19227" w:rsidR="00EF69E5" w:rsidRDefault="00EF69E5" w:rsidP="00EF69E5">
      <w:pPr>
        <w:pStyle w:val="Ttulo"/>
        <w:rPr>
          <w:lang w:val="es-MX"/>
        </w:rPr>
      </w:pPr>
      <w:r>
        <w:rPr>
          <w:lang w:val="es-MX"/>
        </w:rPr>
        <w:lastRenderedPageBreak/>
        <w:t>Servicios detallados</w:t>
      </w:r>
    </w:p>
    <w:p w14:paraId="045FB447" w14:textId="11F888D1" w:rsidR="00EF69E5" w:rsidRDefault="00EF69E5" w:rsidP="00EF69E5">
      <w:pPr>
        <w:pStyle w:val="Ttulo1"/>
        <w:numPr>
          <w:ilvl w:val="0"/>
          <w:numId w:val="4"/>
        </w:numPr>
        <w:rPr>
          <w:lang w:val="es-MX"/>
        </w:rPr>
      </w:pPr>
      <w:r>
        <w:rPr>
          <w:lang w:val="es-MX"/>
        </w:rPr>
        <w:t>instalacion de herramientas.</w:t>
      </w:r>
    </w:p>
    <w:p w14:paraId="06A573B3" w14:textId="057250E7" w:rsidR="00EF69E5" w:rsidRPr="00232103" w:rsidRDefault="00232103" w:rsidP="00232103">
      <w:pPr>
        <w:pStyle w:val="Prrafodelista"/>
        <w:numPr>
          <w:ilvl w:val="0"/>
          <w:numId w:val="12"/>
        </w:numPr>
        <w:rPr>
          <w:lang w:val="es-MX"/>
        </w:rPr>
      </w:pPr>
      <w:r w:rsidRPr="00232103">
        <w:rPr>
          <w:lang w:val="es-MX"/>
        </w:rPr>
        <w:t>Instalacion  de herramientas basicas.</w:t>
      </w:r>
    </w:p>
    <w:p w14:paraId="0D965B67" w14:textId="77777777" w:rsidR="00232103" w:rsidRPr="00232103" w:rsidRDefault="00232103" w:rsidP="00232103">
      <w:pPr>
        <w:rPr>
          <w:lang w:val="es-MX"/>
        </w:rPr>
      </w:pPr>
    </w:p>
    <w:p w14:paraId="78496B27" w14:textId="2496669C" w:rsidR="00EF69E5" w:rsidRDefault="00EF69E5" w:rsidP="00EF69E5">
      <w:pPr>
        <w:pStyle w:val="Ttulo1"/>
        <w:numPr>
          <w:ilvl w:val="0"/>
          <w:numId w:val="4"/>
        </w:numPr>
        <w:rPr>
          <w:lang w:val="es-MX"/>
        </w:rPr>
      </w:pPr>
      <w:r>
        <w:rPr>
          <w:lang w:val="es-MX"/>
        </w:rPr>
        <w:t>diseño de la estructura web.</w:t>
      </w:r>
    </w:p>
    <w:p w14:paraId="3DEF8764" w14:textId="77777777" w:rsidR="00EF69E5" w:rsidRPr="00232103" w:rsidRDefault="00EF69E5" w:rsidP="00EF69E5">
      <w:pPr>
        <w:spacing w:after="0" w:line="240" w:lineRule="auto"/>
        <w:ind w:left="720"/>
        <w:rPr>
          <w:rFonts w:ascii="Cambria" w:eastAsia="Times New Roman" w:hAnsi="Cambria" w:cs="Times New Roman"/>
          <w:color w:val="auto"/>
          <w:sz w:val="24"/>
          <w:szCs w:val="24"/>
          <w:lang w:val="es-MX" w:eastAsia="es-MX"/>
        </w:rPr>
      </w:pPr>
    </w:p>
    <w:p w14:paraId="24D7D0B6" w14:textId="20F3D743" w:rsidR="00EF69E5" w:rsidRPr="00232103" w:rsidRDefault="00EF69E5" w:rsidP="00232103">
      <w:pPr>
        <w:pStyle w:val="Prrafodelista"/>
        <w:numPr>
          <w:ilvl w:val="0"/>
          <w:numId w:val="12"/>
        </w:numPr>
        <w:rPr>
          <w:lang w:val="es-MX" w:eastAsia="es-MX"/>
        </w:rPr>
      </w:pPr>
      <w:r w:rsidRPr="00232103">
        <w:rPr>
          <w:lang w:val="es-MX" w:eastAsia="es-MX"/>
        </w:rPr>
        <w:t>Diseño de los frameworks para definir la estructura del site.</w:t>
      </w:r>
    </w:p>
    <w:p w14:paraId="4595EF85" w14:textId="35670266" w:rsidR="00EF69E5" w:rsidRPr="00232103" w:rsidRDefault="00EF69E5" w:rsidP="00232103">
      <w:pPr>
        <w:pStyle w:val="Prrafodelista"/>
        <w:numPr>
          <w:ilvl w:val="0"/>
          <w:numId w:val="12"/>
        </w:numPr>
        <w:rPr>
          <w:lang w:val="es-MX" w:eastAsia="es-MX"/>
        </w:rPr>
      </w:pPr>
      <w:r w:rsidRPr="00232103">
        <w:rPr>
          <w:lang w:val="es-MX" w:eastAsia="es-MX"/>
        </w:rPr>
        <w:t xml:space="preserve">Diseño de las páginas ( Home, </w:t>
      </w:r>
      <w:r w:rsidR="00232103">
        <w:rPr>
          <w:lang w:val="es-MX" w:eastAsia="es-MX"/>
        </w:rPr>
        <w:t xml:space="preserve"> Tipos, Cuidados, Galeria, Libros, Videos, Contacto)</w:t>
      </w:r>
    </w:p>
    <w:p w14:paraId="7631C510" w14:textId="1CA3591F" w:rsidR="00EF69E5" w:rsidRPr="00232103" w:rsidRDefault="00EF69E5" w:rsidP="00EF69E5">
      <w:pPr>
        <w:pStyle w:val="Ttulo1"/>
        <w:numPr>
          <w:ilvl w:val="0"/>
          <w:numId w:val="4"/>
        </w:numPr>
        <w:rPr>
          <w:rFonts w:ascii="Cambria" w:hAnsi="Cambria"/>
          <w:lang w:val="es-MX"/>
        </w:rPr>
      </w:pPr>
      <w:r w:rsidRPr="00232103">
        <w:rPr>
          <w:rFonts w:ascii="Cambria" w:hAnsi="Cambria"/>
          <w:lang w:val="es-MX"/>
        </w:rPr>
        <w:t>desarrollo del sitio.</w:t>
      </w:r>
    </w:p>
    <w:p w14:paraId="14CA0E3D" w14:textId="780851EC" w:rsidR="00EF69E5" w:rsidRPr="00232103" w:rsidRDefault="00EF69E5" w:rsidP="00232103">
      <w:pPr>
        <w:pStyle w:val="Prrafodelista"/>
        <w:numPr>
          <w:ilvl w:val="0"/>
          <w:numId w:val="13"/>
        </w:numPr>
        <w:rPr>
          <w:lang w:val="es-MX" w:eastAsia="es-MX"/>
        </w:rPr>
      </w:pPr>
      <w:r w:rsidRPr="00232103">
        <w:rPr>
          <w:lang w:val="es-MX" w:eastAsia="es-MX"/>
        </w:rPr>
        <w:t>Creación y desarrollo de las páginas diseñadas previamente.</w:t>
      </w:r>
    </w:p>
    <w:p w14:paraId="62F4C80A" w14:textId="77777777" w:rsidR="00EF69E5" w:rsidRPr="00232103" w:rsidRDefault="00EF69E5" w:rsidP="00232103">
      <w:pPr>
        <w:rPr>
          <w:lang w:val="es-MX" w:eastAsia="es-MX"/>
        </w:rPr>
      </w:pPr>
    </w:p>
    <w:p w14:paraId="5F147FBB" w14:textId="01678739" w:rsidR="00EF69E5" w:rsidRPr="00232103" w:rsidRDefault="00EF69E5" w:rsidP="00232103">
      <w:pPr>
        <w:pStyle w:val="Prrafodelista"/>
        <w:numPr>
          <w:ilvl w:val="0"/>
          <w:numId w:val="13"/>
        </w:numPr>
        <w:rPr>
          <w:lang w:val="es-MX" w:eastAsia="es-MX"/>
        </w:rPr>
      </w:pPr>
      <w:r w:rsidRPr="00232103">
        <w:rPr>
          <w:lang w:val="es-MX" w:eastAsia="es-MX"/>
        </w:rPr>
        <w:t>Implementación de formulario en la página de Contacto</w:t>
      </w:r>
      <w:r w:rsidRPr="00232103">
        <w:rPr>
          <w:lang w:val="es-MX" w:eastAsia="es-MX"/>
        </w:rPr>
        <w:t>.</w:t>
      </w:r>
    </w:p>
    <w:p w14:paraId="7BBB3A92" w14:textId="77777777" w:rsidR="00EF69E5" w:rsidRPr="00232103" w:rsidRDefault="00EF69E5" w:rsidP="00EF69E5">
      <w:pPr>
        <w:spacing w:after="0" w:line="240" w:lineRule="auto"/>
        <w:ind w:left="0"/>
        <w:rPr>
          <w:rFonts w:ascii="Cambria" w:eastAsia="Times New Roman" w:hAnsi="Cambria" w:cs="Times New Roman"/>
          <w:color w:val="auto"/>
          <w:sz w:val="24"/>
          <w:szCs w:val="24"/>
          <w:lang w:val="es-MX" w:eastAsia="es-MX"/>
        </w:rPr>
      </w:pPr>
    </w:p>
    <w:p w14:paraId="6ED5C609" w14:textId="77777777" w:rsidR="00232103" w:rsidRPr="00232103" w:rsidRDefault="00EF69E5" w:rsidP="00232103">
      <w:pPr>
        <w:pStyle w:val="Ttulo1"/>
        <w:numPr>
          <w:ilvl w:val="0"/>
          <w:numId w:val="4"/>
        </w:numPr>
        <w:rPr>
          <w:rFonts w:ascii="Cambria" w:hAnsi="Cambria"/>
          <w:lang w:val="es-MX"/>
        </w:rPr>
      </w:pPr>
      <w:r w:rsidRPr="00232103">
        <w:rPr>
          <w:rFonts w:ascii="Cambria" w:hAnsi="Cambria"/>
          <w:lang w:val="es-MX"/>
        </w:rPr>
        <w:t>seo estándar.</w:t>
      </w:r>
      <w:r w:rsidRPr="00232103">
        <w:rPr>
          <w:rFonts w:ascii="Cambria" w:hAnsi="Cambria"/>
          <w:lang w:val="es-MX"/>
        </w:rPr>
        <w:br/>
      </w:r>
    </w:p>
    <w:p w14:paraId="2718C83C" w14:textId="0A9E5BB8" w:rsidR="00232103" w:rsidRPr="00232103" w:rsidRDefault="00232103" w:rsidP="00232103">
      <w:pPr>
        <w:pStyle w:val="Prrafodelista"/>
        <w:numPr>
          <w:ilvl w:val="0"/>
          <w:numId w:val="14"/>
        </w:numPr>
        <w:rPr>
          <w:lang w:val="es-MX" w:eastAsia="es-MX"/>
        </w:rPr>
      </w:pPr>
      <w:r w:rsidRPr="00232103">
        <w:rPr>
          <w:lang w:val="es-MX" w:eastAsia="es-MX"/>
        </w:rPr>
        <w:t xml:space="preserve">Instalación de Google Analytics para medir las visitas del site. </w:t>
      </w:r>
    </w:p>
    <w:p w14:paraId="37B6B231" w14:textId="77777777" w:rsidR="00232103" w:rsidRPr="00232103" w:rsidRDefault="00232103" w:rsidP="00232103">
      <w:pPr>
        <w:pStyle w:val="Prrafodelista"/>
        <w:numPr>
          <w:ilvl w:val="0"/>
          <w:numId w:val="14"/>
        </w:numPr>
        <w:rPr>
          <w:lang w:val="es-MX" w:eastAsia="es-MX"/>
        </w:rPr>
      </w:pPr>
      <w:r w:rsidRPr="00232103">
        <w:rPr>
          <w:lang w:val="es-MX" w:eastAsia="es-MX"/>
        </w:rPr>
        <w:t xml:space="preserve">Instalación de plugin SEO Yoast. </w:t>
      </w:r>
    </w:p>
    <w:p w14:paraId="5A3B4C9F" w14:textId="77777777" w:rsidR="00232103" w:rsidRPr="00232103" w:rsidRDefault="00232103" w:rsidP="00232103">
      <w:pPr>
        <w:pStyle w:val="Prrafodelista"/>
        <w:numPr>
          <w:ilvl w:val="0"/>
          <w:numId w:val="14"/>
        </w:numPr>
        <w:rPr>
          <w:lang w:val="es-MX" w:eastAsia="es-MX"/>
        </w:rPr>
      </w:pPr>
      <w:r w:rsidRPr="00232103">
        <w:rPr>
          <w:lang w:val="es-MX" w:eastAsia="es-MX"/>
        </w:rPr>
        <w:t xml:space="preserve">Registrar el site en Search Console. </w:t>
      </w:r>
    </w:p>
    <w:p w14:paraId="2EC6908C" w14:textId="4CC26F79" w:rsidR="00232103" w:rsidRPr="00232103" w:rsidRDefault="00232103" w:rsidP="00232103">
      <w:pPr>
        <w:pStyle w:val="Prrafodelista"/>
        <w:numPr>
          <w:ilvl w:val="0"/>
          <w:numId w:val="14"/>
        </w:numPr>
        <w:rPr>
          <w:lang w:val="es-MX" w:eastAsia="es-MX"/>
        </w:rPr>
      </w:pPr>
      <w:r w:rsidRPr="00232103">
        <w:rPr>
          <w:lang w:val="es-MX" w:eastAsia="es-MX"/>
        </w:rPr>
        <w:t>Enviar Sitemap a Google.</w:t>
      </w:r>
    </w:p>
    <w:p w14:paraId="392C8D93" w14:textId="2336227C" w:rsidR="00EF69E5" w:rsidRPr="00232103" w:rsidRDefault="00EF69E5" w:rsidP="00232103">
      <w:pPr>
        <w:pStyle w:val="Ttulo1"/>
        <w:numPr>
          <w:ilvl w:val="0"/>
          <w:numId w:val="0"/>
        </w:numPr>
        <w:ind w:left="360" w:hanging="360"/>
        <w:rPr>
          <w:lang w:val="es-MX"/>
        </w:rPr>
      </w:pPr>
      <w:r w:rsidRPr="00232103">
        <w:rPr>
          <w:lang w:val="es-MX"/>
        </w:rPr>
        <w:br/>
      </w:r>
    </w:p>
    <w:p w14:paraId="61EE889A" w14:textId="77777777" w:rsidR="00EE49D7" w:rsidRPr="00EE49D7" w:rsidRDefault="00EE49D7" w:rsidP="00EE49D7">
      <w:pPr>
        <w:pStyle w:val="Fecha"/>
        <w:rPr>
          <w:lang w:val="es-MX"/>
        </w:rPr>
      </w:pPr>
    </w:p>
    <w:sectPr w:rsidR="00EE49D7" w:rsidRPr="00EE49D7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1808" w14:textId="77777777" w:rsidR="00893EAC" w:rsidRDefault="00893EAC">
      <w:pPr>
        <w:spacing w:after="0" w:line="240" w:lineRule="auto"/>
      </w:pPr>
      <w:r>
        <w:separator/>
      </w:r>
    </w:p>
    <w:p w14:paraId="2AB8B503" w14:textId="77777777" w:rsidR="00893EAC" w:rsidRDefault="00893EAC"/>
  </w:endnote>
  <w:endnote w:type="continuationSeparator" w:id="0">
    <w:p w14:paraId="59E62CCC" w14:textId="77777777" w:rsidR="00893EAC" w:rsidRDefault="00893EAC">
      <w:pPr>
        <w:spacing w:after="0" w:line="240" w:lineRule="auto"/>
      </w:pPr>
      <w:r>
        <w:continuationSeparator/>
      </w:r>
    </w:p>
    <w:p w14:paraId="6E5180BF" w14:textId="77777777" w:rsidR="00893EAC" w:rsidRDefault="00893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A3CE" w14:textId="77777777" w:rsidR="000F500B" w:rsidRDefault="00493ED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D3FC" w14:textId="77777777" w:rsidR="00893EAC" w:rsidRDefault="00893EAC">
      <w:pPr>
        <w:spacing w:after="0" w:line="240" w:lineRule="auto"/>
      </w:pPr>
      <w:r>
        <w:separator/>
      </w:r>
    </w:p>
    <w:p w14:paraId="1C0824C5" w14:textId="77777777" w:rsidR="00893EAC" w:rsidRDefault="00893EAC"/>
  </w:footnote>
  <w:footnote w:type="continuationSeparator" w:id="0">
    <w:p w14:paraId="1F99C7BF" w14:textId="77777777" w:rsidR="00893EAC" w:rsidRDefault="00893EAC">
      <w:pPr>
        <w:spacing w:after="0" w:line="240" w:lineRule="auto"/>
      </w:pPr>
      <w:r>
        <w:continuationSeparator/>
      </w:r>
    </w:p>
    <w:p w14:paraId="6990B40A" w14:textId="77777777" w:rsidR="00893EAC" w:rsidRDefault="00893E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A8A"/>
    <w:multiLevelType w:val="hybridMultilevel"/>
    <w:tmpl w:val="1AA0C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9AA"/>
    <w:multiLevelType w:val="hybridMultilevel"/>
    <w:tmpl w:val="41AA785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44451"/>
    <w:multiLevelType w:val="hybridMultilevel"/>
    <w:tmpl w:val="3E664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F3147"/>
    <w:multiLevelType w:val="hybridMultilevel"/>
    <w:tmpl w:val="655E4E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4D6"/>
    <w:multiLevelType w:val="hybridMultilevel"/>
    <w:tmpl w:val="1F5C54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635A8"/>
    <w:multiLevelType w:val="hybridMultilevel"/>
    <w:tmpl w:val="7A824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12F6"/>
    <w:multiLevelType w:val="hybridMultilevel"/>
    <w:tmpl w:val="1ED079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5375C7"/>
    <w:multiLevelType w:val="hybridMultilevel"/>
    <w:tmpl w:val="59965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513C220E"/>
    <w:multiLevelType w:val="hybridMultilevel"/>
    <w:tmpl w:val="3C54B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2311B"/>
    <w:multiLevelType w:val="hybridMultilevel"/>
    <w:tmpl w:val="9B56B0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E2B81"/>
    <w:multiLevelType w:val="hybridMultilevel"/>
    <w:tmpl w:val="3D2AC53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5F1954"/>
    <w:multiLevelType w:val="hybridMultilevel"/>
    <w:tmpl w:val="B10A59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154C4B"/>
    <w:multiLevelType w:val="hybridMultilevel"/>
    <w:tmpl w:val="5658C8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5393409">
    <w:abstractNumId w:val="8"/>
  </w:num>
  <w:num w:numId="2" w16cid:durableId="700131549">
    <w:abstractNumId w:val="9"/>
  </w:num>
  <w:num w:numId="3" w16cid:durableId="98258287">
    <w:abstractNumId w:val="12"/>
  </w:num>
  <w:num w:numId="4" w16cid:durableId="1058170291">
    <w:abstractNumId w:val="11"/>
  </w:num>
  <w:num w:numId="5" w16cid:durableId="264656244">
    <w:abstractNumId w:val="0"/>
  </w:num>
  <w:num w:numId="6" w16cid:durableId="1252616316">
    <w:abstractNumId w:val="2"/>
  </w:num>
  <w:num w:numId="7" w16cid:durableId="93551138">
    <w:abstractNumId w:val="6"/>
  </w:num>
  <w:num w:numId="8" w16cid:durableId="1553689138">
    <w:abstractNumId w:val="7"/>
  </w:num>
  <w:num w:numId="9" w16cid:durableId="246619990">
    <w:abstractNumId w:val="10"/>
  </w:num>
  <w:num w:numId="10" w16cid:durableId="2061007503">
    <w:abstractNumId w:val="3"/>
  </w:num>
  <w:num w:numId="11" w16cid:durableId="25062288">
    <w:abstractNumId w:val="5"/>
  </w:num>
  <w:num w:numId="12" w16cid:durableId="434325538">
    <w:abstractNumId w:val="1"/>
  </w:num>
  <w:num w:numId="13" w16cid:durableId="177668531">
    <w:abstractNumId w:val="13"/>
  </w:num>
  <w:num w:numId="14" w16cid:durableId="310640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49"/>
    <w:rsid w:val="000F500B"/>
    <w:rsid w:val="00232103"/>
    <w:rsid w:val="002348EF"/>
    <w:rsid w:val="002735CC"/>
    <w:rsid w:val="002D385A"/>
    <w:rsid w:val="00493ED0"/>
    <w:rsid w:val="004C5F10"/>
    <w:rsid w:val="0053022E"/>
    <w:rsid w:val="00616E1C"/>
    <w:rsid w:val="006F3E6C"/>
    <w:rsid w:val="007B65BF"/>
    <w:rsid w:val="00876127"/>
    <w:rsid w:val="00893EAC"/>
    <w:rsid w:val="00A12349"/>
    <w:rsid w:val="00D007DB"/>
    <w:rsid w:val="00EE49D7"/>
    <w:rsid w:val="00EF69E5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7824"/>
  <w15:chartTrackingRefBased/>
  <w15:docId w15:val="{A92A89BA-6C4C-F446-ACF2-5453D83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D0"/>
    <w:rPr>
      <w:lang w:val="es-ES"/>
    </w:rPr>
  </w:style>
  <w:style w:type="paragraph" w:styleId="Ttulo1">
    <w:name w:val="heading 1"/>
    <w:basedOn w:val="Normal"/>
    <w:link w:val="Ttulo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">
    <w:name w:val="Title"/>
    <w:basedOn w:val="Normal"/>
    <w:link w:val="Ttulo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Fecha">
    <w:name w:val="Date"/>
    <w:basedOn w:val="Normal"/>
    <w:next w:val="Ttulo"/>
    <w:link w:val="FechaCar"/>
    <w:uiPriority w:val="2"/>
    <w:qFormat/>
    <w:pPr>
      <w:spacing w:after="360"/>
      <w:ind w:left="0"/>
    </w:pPr>
    <w:rPr>
      <w:sz w:val="28"/>
    </w:rPr>
  </w:style>
  <w:style w:type="character" w:customStyle="1" w:styleId="FechaCar">
    <w:name w:val="Fecha Car"/>
    <w:basedOn w:val="Fuentedeprrafopredeter"/>
    <w:link w:val="Fecha"/>
    <w:uiPriority w:val="2"/>
    <w:rPr>
      <w:sz w:val="2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olor w:val="2E2E2E" w:themeColor="accen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E2E2E" w:themeColor="accen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707070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07070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2D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D38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2D385A"/>
    <w:pPr>
      <w:spacing w:after="0" w:line="240" w:lineRule="auto"/>
    </w:pPr>
    <w:rPr>
      <w:color w:val="3B6294" w:themeColor="accent4" w:themeShade="BF"/>
    </w:rPr>
    <w:tblPr>
      <w:tblStyleRowBandSize w:val="1"/>
      <w:tblStyleColBandSize w:val="1"/>
      <w:tblBorders>
        <w:top w:val="single" w:sz="4" w:space="0" w:color="5985BD" w:themeColor="accent4"/>
        <w:bottom w:val="single" w:sz="4" w:space="0" w:color="5985B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985B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2D385A"/>
    <w:pPr>
      <w:spacing w:after="0" w:line="240" w:lineRule="auto"/>
    </w:pPr>
    <w:tblPr>
      <w:tblStyleRowBandSize w:val="1"/>
      <w:tblStyleColBandSize w:val="1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4">
    <w:name w:val="Grid Table 2 Accent 4"/>
    <w:basedOn w:val="Tablanormal"/>
    <w:uiPriority w:val="47"/>
    <w:rsid w:val="002D385A"/>
    <w:pPr>
      <w:spacing w:after="0" w:line="240" w:lineRule="auto"/>
    </w:pPr>
    <w:tblPr>
      <w:tblStyleRowBandSize w:val="1"/>
      <w:tblStyleColBandSize w:val="1"/>
      <w:tblBorders>
        <w:top w:val="single" w:sz="2" w:space="0" w:color="9BB5D7" w:themeColor="accent4" w:themeTint="99"/>
        <w:bottom w:val="single" w:sz="2" w:space="0" w:color="9BB5D7" w:themeColor="accent4" w:themeTint="99"/>
        <w:insideH w:val="single" w:sz="2" w:space="0" w:color="9BB5D7" w:themeColor="accent4" w:themeTint="99"/>
        <w:insideV w:val="single" w:sz="2" w:space="0" w:color="9BB5D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5D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EF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s-MX%7b5D2117F9-8338-CF44-95A5-09916C45B141%7d/%7b2B4CDAD1-1211-4C41-B4D8-4FEDD961304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2D0B9A-9566-B341-A553-5AC4F6E4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 un esquema.dotx</Template>
  <TotalTime>46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2022-04-16T19:27:00Z</dcterms:created>
  <dcterms:modified xsi:type="dcterms:W3CDTF">2022-04-16T21:41:00Z</dcterms:modified>
</cp:coreProperties>
</file>